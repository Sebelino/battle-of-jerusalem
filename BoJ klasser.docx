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64ED" w:rsidRPr="00FD27B6" w:rsidRDefault="000464ED">
      <w:pPr>
        <w:rPr>
          <w:sz w:val="36"/>
          <w:szCs w:val="36"/>
          <w:lang w:val="en-GB"/>
        </w:rPr>
      </w:pPr>
      <w:r w:rsidRPr="00FD27B6">
        <w:rPr>
          <w:sz w:val="36"/>
          <w:szCs w:val="36"/>
          <w:lang w:val="en-GB"/>
        </w:rPr>
        <w:t>BoJ klasser</w:t>
      </w: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Spells&amp;Abilities:</w:t>
      </w: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Pr="00FD27B6" w:rsidRDefault="000464ED" w:rsidP="008A7377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Adrenaline Rush - increases strength by 50% for 10 seconds.</w:t>
      </w:r>
    </w:p>
    <w:p w:rsidR="000464ED" w:rsidRPr="00FD27B6" w:rsidRDefault="000464ED" w:rsidP="008A7377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Survival instinct – gain 30% reduced damage taken for 10 seconds.</w:t>
      </w: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Pr="00A512A6" w:rsidRDefault="000464ED">
      <w:pPr>
        <w:rPr>
          <w:sz w:val="32"/>
          <w:szCs w:val="32"/>
          <w:lang w:val="en-GB"/>
        </w:rPr>
      </w:pPr>
      <w:r w:rsidRPr="00A512A6">
        <w:rPr>
          <w:sz w:val="32"/>
          <w:szCs w:val="32"/>
          <w:lang w:val="en-GB"/>
        </w:rPr>
        <w:t>Holy warrior</w:t>
      </w: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 xml:space="preserve">Holy cross – cast a cross at the enemy, damaging them. Damage is based on Strength </w:t>
      </w:r>
    </w:p>
    <w:p w:rsidR="000464ED" w:rsidRPr="00FD27B6" w:rsidRDefault="000464ED">
      <w:pPr>
        <w:rPr>
          <w:i/>
          <w:sz w:val="32"/>
          <w:szCs w:val="32"/>
          <w:lang w:val="en-GB"/>
        </w:rPr>
      </w:pPr>
      <w:r w:rsidRPr="00FD27B6">
        <w:rPr>
          <w:i/>
          <w:sz w:val="32"/>
          <w:szCs w:val="32"/>
          <w:lang w:val="en-GB"/>
        </w:rPr>
        <w:t>DEUS VOLT – become invulnerable for ten seconds.</w:t>
      </w:r>
    </w:p>
    <w:p w:rsidR="000464ED" w:rsidRPr="00FD27B6" w:rsidRDefault="000464ED">
      <w:pPr>
        <w:rPr>
          <w:i/>
          <w:sz w:val="32"/>
          <w:szCs w:val="32"/>
          <w:lang w:val="en-GB"/>
        </w:rPr>
      </w:pPr>
      <w:r w:rsidRPr="00FD27B6">
        <w:rPr>
          <w:i/>
          <w:sz w:val="32"/>
          <w:szCs w:val="32"/>
          <w:lang w:val="en-GB"/>
        </w:rPr>
        <w:t>Power strike – put all your strength in one strike, causing enormous damage, but decreasing your defence for 5 seconds after doing this.</w:t>
      </w:r>
    </w:p>
    <w:p w:rsidR="000464ED" w:rsidRPr="00FD27B6" w:rsidRDefault="000464ED">
      <w:pPr>
        <w:rPr>
          <w:i/>
          <w:sz w:val="32"/>
          <w:szCs w:val="32"/>
          <w:lang w:val="en-GB"/>
        </w:rPr>
      </w:pP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Crusader</w:t>
      </w: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 xml:space="preserve">Charge – charge at the enemy, knocking them unconscious </w:t>
      </w: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Whirl – make a whirl with your melee weapon, damaging all enemies within a distance of 1 meter from you.</w:t>
      </w: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Howl – frightens enemies within a distance of 5 meters, decreasing their defense by 20% for 5 seconds</w:t>
      </w: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Charming medic</w:t>
      </w: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Charm – use your charm to make an ally follow you into battle.</w:t>
      </w:r>
    </w:p>
    <w:p w:rsidR="000464ED" w:rsidRPr="00FD27B6" w:rsidRDefault="000464ED" w:rsidP="008A7377">
      <w:pPr>
        <w:rPr>
          <w:i/>
          <w:sz w:val="32"/>
          <w:szCs w:val="32"/>
          <w:lang w:val="en-GB"/>
        </w:rPr>
      </w:pPr>
      <w:r w:rsidRPr="00FD27B6">
        <w:rPr>
          <w:i/>
          <w:sz w:val="32"/>
          <w:szCs w:val="32"/>
          <w:lang w:val="en-GB"/>
        </w:rPr>
        <w:t>DEUS VOLT – become invulnerable for ten seconds.</w:t>
      </w:r>
    </w:p>
    <w:p w:rsidR="000464ED" w:rsidRPr="00FD27B6" w:rsidRDefault="000464ED" w:rsidP="008A7377">
      <w:pPr>
        <w:rPr>
          <w:i/>
          <w:sz w:val="32"/>
          <w:szCs w:val="32"/>
          <w:lang w:val="en-GB"/>
        </w:rPr>
      </w:pPr>
      <w:r w:rsidRPr="00FD27B6">
        <w:rPr>
          <w:i/>
          <w:sz w:val="32"/>
          <w:szCs w:val="32"/>
          <w:lang w:val="en-GB"/>
        </w:rPr>
        <w:t xml:space="preserve">Surgery– Heals the target for </w:t>
      </w:r>
      <w:r>
        <w:rPr>
          <w:i/>
          <w:sz w:val="32"/>
          <w:szCs w:val="32"/>
          <w:lang w:val="en-GB"/>
        </w:rPr>
        <w:t>3</w:t>
      </w:r>
      <w:r w:rsidRPr="00FD27B6">
        <w:rPr>
          <w:i/>
          <w:sz w:val="32"/>
          <w:szCs w:val="32"/>
          <w:lang w:val="en-GB"/>
        </w:rPr>
        <w:t xml:space="preserve">0% of their full health. Usable when target has less than 20% health. </w:t>
      </w:r>
    </w:p>
    <w:p w:rsidR="000464ED" w:rsidRPr="00FD27B6" w:rsidRDefault="000464ED" w:rsidP="008A7377">
      <w:pPr>
        <w:rPr>
          <w:i/>
          <w:sz w:val="32"/>
          <w:szCs w:val="32"/>
          <w:lang w:val="en-GB"/>
        </w:rPr>
      </w:pPr>
      <w:r>
        <w:rPr>
          <w:i/>
          <w:sz w:val="32"/>
          <w:szCs w:val="32"/>
          <w:lang w:val="en-GB"/>
        </w:rPr>
        <w:t xml:space="preserve">Split the Red Sea – splits your enemy into two, killing him instantly and making blood splatter the surroundings. </w:t>
      </w: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Ranger</w:t>
      </w: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 xml:space="preserve">Hasty shots – increases shooting speed by 50% for 15 seconds </w:t>
      </w: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Double tap – shoots two shots at the closest two enemies</w:t>
      </w: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 xml:space="preserve">Cripple – </w:t>
      </w:r>
      <w:r>
        <w:rPr>
          <w:sz w:val="32"/>
          <w:szCs w:val="32"/>
          <w:lang w:val="en-GB"/>
        </w:rPr>
        <w:t xml:space="preserve">shoot at your </w:t>
      </w:r>
      <w:r w:rsidRPr="00FD27B6">
        <w:rPr>
          <w:sz w:val="32"/>
          <w:szCs w:val="32"/>
          <w:lang w:val="en-GB"/>
        </w:rPr>
        <w:t>enemies’ feet, crippling</w:t>
      </w:r>
      <w:r>
        <w:rPr>
          <w:sz w:val="32"/>
          <w:szCs w:val="32"/>
          <w:lang w:val="en-GB"/>
        </w:rPr>
        <w:t xml:space="preserve"> him for 6 seconds</w:t>
      </w:r>
      <w:r w:rsidRPr="00FD27B6">
        <w:rPr>
          <w:sz w:val="32"/>
          <w:szCs w:val="32"/>
          <w:lang w:val="en-GB"/>
        </w:rPr>
        <w:t xml:space="preserve">. </w:t>
      </w: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Groin shot – aim for your enemies</w:t>
      </w:r>
      <w:r>
        <w:rPr>
          <w:sz w:val="32"/>
          <w:szCs w:val="32"/>
          <w:lang w:val="en-GB"/>
        </w:rPr>
        <w:t>’</w:t>
      </w:r>
      <w:r w:rsidRPr="00FD27B6">
        <w:rPr>
          <w:sz w:val="32"/>
          <w:szCs w:val="32"/>
          <w:lang w:val="en-GB"/>
        </w:rPr>
        <w:t xml:space="preserve"> groin, stunning </w:t>
      </w:r>
      <w:r>
        <w:rPr>
          <w:sz w:val="32"/>
          <w:szCs w:val="32"/>
          <w:lang w:val="en-GB"/>
        </w:rPr>
        <w:t>him</w:t>
      </w:r>
      <w:r w:rsidRPr="00FD27B6">
        <w:rPr>
          <w:sz w:val="32"/>
          <w:szCs w:val="32"/>
          <w:lang w:val="en-GB"/>
        </w:rPr>
        <w:t xml:space="preserve"> for 6 seconds.</w:t>
      </w: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Demolisher</w:t>
      </w: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Splatter – all explosives damage a bigger area</w:t>
      </w: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Default="000464ED">
      <w:pPr>
        <w:rPr>
          <w:sz w:val="32"/>
          <w:szCs w:val="32"/>
          <w:lang w:val="en-GB"/>
        </w:rPr>
      </w:pPr>
    </w:p>
    <w:p w:rsidR="000464ED" w:rsidRDefault="000464ED">
      <w:pPr>
        <w:rPr>
          <w:sz w:val="32"/>
          <w:szCs w:val="32"/>
          <w:lang w:val="en-GB"/>
        </w:rPr>
      </w:pPr>
    </w:p>
    <w:p w:rsidR="000464ED" w:rsidRDefault="000464ED">
      <w:pPr>
        <w:rPr>
          <w:sz w:val="32"/>
          <w:szCs w:val="32"/>
          <w:lang w:val="en-GB"/>
        </w:rPr>
      </w:pP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Rogue</w:t>
      </w:r>
    </w:p>
    <w:p w:rsidR="000464ED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Invisible – go into a stealth mode, making enemies unable to see you unless you are infront of them within a range of 2 meters.</w:t>
      </w:r>
    </w:p>
    <w:p w:rsidR="000464ED" w:rsidRPr="00FD27B6" w:rsidRDefault="000464E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>When the lights are down – blinds an enemy, making him unable to attack for ten seconds.</w:t>
      </w: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PERKS</w:t>
      </w:r>
    </w:p>
    <w:p w:rsidR="000464ED" w:rsidRDefault="000464ED" w:rsidP="00FD27B6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 xml:space="preserve">Level 1 </w:t>
      </w:r>
    </w:p>
    <w:p w:rsidR="000464ED" w:rsidRPr="000A1AA4" w:rsidRDefault="000464ED" w:rsidP="00FD27B6">
      <w:pPr>
        <w:rPr>
          <w:sz w:val="28"/>
          <w:szCs w:val="28"/>
          <w:lang w:val="en-GB"/>
        </w:rPr>
      </w:pPr>
      <w:r w:rsidRPr="000A1AA4">
        <w:rPr>
          <w:sz w:val="28"/>
          <w:szCs w:val="28"/>
          <w:lang w:val="en-GB"/>
        </w:rPr>
        <w:t xml:space="preserve">Fast learner 4 rank </w:t>
      </w:r>
    </w:p>
    <w:p w:rsidR="000464ED" w:rsidRPr="000A1AA4" w:rsidRDefault="000464ED" w:rsidP="00FD27B6">
      <w:pPr>
        <w:rPr>
          <w:i/>
          <w:sz w:val="28"/>
          <w:szCs w:val="28"/>
          <w:lang w:val="en-GB"/>
        </w:rPr>
      </w:pPr>
      <w:r w:rsidRPr="000A1AA4">
        <w:rPr>
          <w:i/>
          <w:sz w:val="28"/>
          <w:szCs w:val="28"/>
          <w:lang w:val="en-GB"/>
        </w:rPr>
        <w:t>5/10/15/30% more experience</w:t>
      </w:r>
    </w:p>
    <w:p w:rsidR="000464ED" w:rsidRPr="000A1AA4" w:rsidRDefault="000464ED" w:rsidP="00FD27B6">
      <w:pPr>
        <w:rPr>
          <w:b/>
          <w:i/>
          <w:sz w:val="28"/>
          <w:szCs w:val="28"/>
          <w:lang w:val="en-GB"/>
        </w:rPr>
      </w:pPr>
    </w:p>
    <w:p w:rsidR="000464ED" w:rsidRPr="000A1AA4" w:rsidRDefault="000464ED" w:rsidP="00FD27B6">
      <w:pPr>
        <w:rPr>
          <w:sz w:val="28"/>
          <w:szCs w:val="28"/>
          <w:lang w:val="en-GB"/>
        </w:rPr>
      </w:pPr>
      <w:r w:rsidRPr="000A1AA4">
        <w:rPr>
          <w:sz w:val="28"/>
          <w:szCs w:val="28"/>
          <w:lang w:val="en-GB"/>
        </w:rPr>
        <w:t>Sharpener (4 ranks)  Holy Warrior, Crusader, (Rogue)</w:t>
      </w:r>
    </w:p>
    <w:p w:rsidR="000464ED" w:rsidRPr="000A1AA4" w:rsidRDefault="000464ED" w:rsidP="00FD27B6">
      <w:pPr>
        <w:rPr>
          <w:i/>
          <w:sz w:val="28"/>
          <w:szCs w:val="28"/>
          <w:lang w:val="en-GB"/>
        </w:rPr>
      </w:pPr>
      <w:r w:rsidRPr="000A1AA4">
        <w:rPr>
          <w:i/>
          <w:sz w:val="28"/>
          <w:szCs w:val="28"/>
          <w:lang w:val="en-GB"/>
        </w:rPr>
        <w:t>3/6/9/15% sharp weapon damage</w:t>
      </w:r>
    </w:p>
    <w:p w:rsidR="000464ED" w:rsidRPr="000A1AA4" w:rsidRDefault="000464ED" w:rsidP="00FD27B6">
      <w:pPr>
        <w:rPr>
          <w:sz w:val="28"/>
          <w:szCs w:val="28"/>
          <w:lang w:val="en-GB"/>
        </w:rPr>
      </w:pPr>
    </w:p>
    <w:p w:rsidR="000464ED" w:rsidRPr="000A1AA4" w:rsidRDefault="000464ED" w:rsidP="00FD27B6">
      <w:pPr>
        <w:rPr>
          <w:sz w:val="28"/>
          <w:szCs w:val="28"/>
          <w:lang w:val="en-GB"/>
        </w:rPr>
      </w:pPr>
      <w:r w:rsidRPr="000A1AA4">
        <w:rPr>
          <w:sz w:val="28"/>
          <w:szCs w:val="28"/>
          <w:lang w:val="en-GB"/>
        </w:rPr>
        <w:t>Obsessed with Weapons (4 ranks) Demolisher,  Rogue</w:t>
      </w:r>
    </w:p>
    <w:p w:rsidR="000464ED" w:rsidRPr="000A1AA4" w:rsidRDefault="000464ED" w:rsidP="00FD27B6">
      <w:pPr>
        <w:rPr>
          <w:i/>
          <w:sz w:val="28"/>
          <w:szCs w:val="28"/>
          <w:lang w:val="en-GB"/>
        </w:rPr>
      </w:pPr>
      <w:r w:rsidRPr="000A1AA4">
        <w:rPr>
          <w:i/>
          <w:sz w:val="28"/>
          <w:szCs w:val="28"/>
          <w:lang w:val="en-GB"/>
        </w:rPr>
        <w:t>5/10/15/30 in explosives and one handed melee weapons</w:t>
      </w:r>
    </w:p>
    <w:p w:rsidR="000464ED" w:rsidRPr="000A1AA4" w:rsidRDefault="000464ED" w:rsidP="00FD27B6">
      <w:pPr>
        <w:rPr>
          <w:sz w:val="28"/>
          <w:szCs w:val="28"/>
          <w:lang w:val="en-GB"/>
        </w:rPr>
      </w:pPr>
    </w:p>
    <w:p w:rsidR="000464ED" w:rsidRPr="000A1AA4" w:rsidRDefault="000464ED" w:rsidP="00FD27B6">
      <w:pPr>
        <w:rPr>
          <w:sz w:val="28"/>
          <w:szCs w:val="28"/>
          <w:lang w:val="en-GB"/>
        </w:rPr>
      </w:pPr>
      <w:r w:rsidRPr="000A1AA4">
        <w:rPr>
          <w:sz w:val="28"/>
          <w:szCs w:val="28"/>
          <w:lang w:val="en-GB"/>
        </w:rPr>
        <w:t>Handsome (4 ranks) Charming Medic</w:t>
      </w:r>
    </w:p>
    <w:p w:rsidR="000464ED" w:rsidRPr="000A1AA4" w:rsidRDefault="000464ED" w:rsidP="00FD27B6">
      <w:pPr>
        <w:rPr>
          <w:i/>
          <w:sz w:val="28"/>
          <w:szCs w:val="28"/>
          <w:lang w:val="en-GB"/>
        </w:rPr>
      </w:pPr>
      <w:r w:rsidRPr="000A1AA4">
        <w:rPr>
          <w:i/>
          <w:sz w:val="28"/>
          <w:szCs w:val="28"/>
          <w:lang w:val="en-GB"/>
        </w:rPr>
        <w:t>5/10/15/30 in charm</w:t>
      </w:r>
    </w:p>
    <w:p w:rsidR="000464ED" w:rsidRPr="000A1AA4" w:rsidRDefault="000464ED" w:rsidP="00FD27B6">
      <w:pPr>
        <w:rPr>
          <w:i/>
          <w:sz w:val="28"/>
          <w:szCs w:val="28"/>
          <w:lang w:val="en-GB"/>
        </w:rPr>
      </w:pPr>
    </w:p>
    <w:p w:rsidR="000464ED" w:rsidRPr="000A1AA4" w:rsidRDefault="000464ED" w:rsidP="00FD27B6">
      <w:pPr>
        <w:rPr>
          <w:i/>
          <w:sz w:val="28"/>
          <w:szCs w:val="28"/>
          <w:lang w:val="en-GB"/>
        </w:rPr>
      </w:pPr>
      <w:r w:rsidRPr="000A1AA4">
        <w:rPr>
          <w:i/>
          <w:sz w:val="28"/>
          <w:szCs w:val="28"/>
          <w:lang w:val="en-GB"/>
        </w:rPr>
        <w:t>Marksmanship (4 ranks) Ranger</w:t>
      </w:r>
    </w:p>
    <w:p w:rsidR="000464ED" w:rsidRPr="000A1AA4" w:rsidRDefault="000464ED" w:rsidP="00FD27B6">
      <w:pPr>
        <w:rPr>
          <w:i/>
          <w:sz w:val="28"/>
          <w:szCs w:val="28"/>
          <w:lang w:val="en-GB"/>
        </w:rPr>
      </w:pPr>
      <w:r w:rsidRPr="000A1AA4">
        <w:rPr>
          <w:i/>
          <w:sz w:val="28"/>
          <w:szCs w:val="28"/>
          <w:lang w:val="en-GB"/>
        </w:rPr>
        <w:t>3/6/9/15% increased range from which you can shoot with ranged weapons</w:t>
      </w: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 xml:space="preserve">Level 4 </w:t>
      </w:r>
    </w:p>
    <w:p w:rsidR="000464ED" w:rsidRPr="000A1AA4" w:rsidRDefault="000464ED" w:rsidP="00FD27B6">
      <w:pPr>
        <w:rPr>
          <w:sz w:val="28"/>
          <w:szCs w:val="28"/>
          <w:lang w:val="en-GB"/>
        </w:rPr>
      </w:pPr>
      <w:r w:rsidRPr="000A1AA4">
        <w:rPr>
          <w:sz w:val="28"/>
          <w:szCs w:val="28"/>
          <w:lang w:val="en-GB"/>
        </w:rPr>
        <w:t>Raw Strength (4 ranks) Holy Warrior, Crusader, (Rogue)</w:t>
      </w:r>
    </w:p>
    <w:p w:rsidR="000464ED" w:rsidRPr="000A1AA4" w:rsidRDefault="000464ED" w:rsidP="00FD27B6">
      <w:pPr>
        <w:rPr>
          <w:sz w:val="28"/>
          <w:szCs w:val="28"/>
          <w:lang w:val="en-GB"/>
        </w:rPr>
      </w:pPr>
      <w:r w:rsidRPr="000A1AA4">
        <w:rPr>
          <w:sz w:val="28"/>
          <w:szCs w:val="28"/>
          <w:lang w:val="en-GB"/>
        </w:rPr>
        <w:t xml:space="preserve">Requires 30 in strength </w:t>
      </w:r>
    </w:p>
    <w:p w:rsidR="000464ED" w:rsidRPr="000A1AA4" w:rsidRDefault="000464ED" w:rsidP="00FD27B6">
      <w:pPr>
        <w:rPr>
          <w:sz w:val="28"/>
          <w:szCs w:val="28"/>
          <w:lang w:val="en-GB"/>
        </w:rPr>
      </w:pPr>
      <w:r w:rsidRPr="000A1AA4">
        <w:rPr>
          <w:sz w:val="28"/>
          <w:szCs w:val="28"/>
          <w:lang w:val="en-GB"/>
        </w:rPr>
        <w:t>Melee weapons cause 3/6/9/15% more damage</w:t>
      </w:r>
    </w:p>
    <w:p w:rsidR="000464ED" w:rsidRPr="000A1AA4" w:rsidRDefault="000464ED" w:rsidP="00FD27B6">
      <w:pPr>
        <w:rPr>
          <w:sz w:val="28"/>
          <w:szCs w:val="28"/>
          <w:lang w:val="en-GB"/>
        </w:rPr>
      </w:pPr>
    </w:p>
    <w:p w:rsidR="000464ED" w:rsidRPr="000A1AA4" w:rsidRDefault="000464ED" w:rsidP="00FD27B6">
      <w:pPr>
        <w:rPr>
          <w:sz w:val="28"/>
          <w:szCs w:val="28"/>
          <w:lang w:val="en-GB"/>
        </w:rPr>
      </w:pPr>
    </w:p>
    <w:p w:rsidR="000464ED" w:rsidRPr="000A1AA4" w:rsidRDefault="000464ED" w:rsidP="00FD27B6">
      <w:pPr>
        <w:rPr>
          <w:sz w:val="28"/>
          <w:szCs w:val="28"/>
          <w:lang w:val="en-GB"/>
        </w:rPr>
      </w:pPr>
    </w:p>
    <w:p w:rsidR="000464ED" w:rsidRPr="000A1AA4" w:rsidRDefault="000464ED" w:rsidP="00FD27B6">
      <w:pPr>
        <w:rPr>
          <w:sz w:val="28"/>
          <w:szCs w:val="28"/>
          <w:lang w:val="en-GB"/>
        </w:rPr>
      </w:pPr>
      <w:r w:rsidRPr="000A1AA4">
        <w:rPr>
          <w:sz w:val="28"/>
          <w:szCs w:val="28"/>
          <w:lang w:val="en-GB"/>
        </w:rPr>
        <w:t>Grease (4 ranks) Ranger</w:t>
      </w:r>
    </w:p>
    <w:p w:rsidR="000464ED" w:rsidRPr="000A1AA4" w:rsidRDefault="000464ED" w:rsidP="00FD27B6">
      <w:pPr>
        <w:rPr>
          <w:sz w:val="28"/>
          <w:szCs w:val="28"/>
          <w:lang w:val="en-GB"/>
        </w:rPr>
      </w:pPr>
      <w:r w:rsidRPr="000A1AA4">
        <w:rPr>
          <w:sz w:val="28"/>
          <w:szCs w:val="28"/>
          <w:lang w:val="en-GB"/>
        </w:rPr>
        <w:t>Requires 30 in ranged skill</w:t>
      </w:r>
    </w:p>
    <w:p w:rsidR="000464ED" w:rsidRPr="000A1AA4" w:rsidRDefault="000464ED" w:rsidP="00FD27B6">
      <w:pPr>
        <w:rPr>
          <w:sz w:val="28"/>
          <w:szCs w:val="28"/>
          <w:lang w:val="en-GB"/>
        </w:rPr>
      </w:pPr>
      <w:r w:rsidRPr="000A1AA4">
        <w:rPr>
          <w:sz w:val="28"/>
          <w:szCs w:val="28"/>
          <w:lang w:val="en-GB"/>
        </w:rPr>
        <w:t>Ranged weapons shoot 3/6/9/15% faster.</w:t>
      </w:r>
    </w:p>
    <w:p w:rsidR="000464ED" w:rsidRPr="000A1AA4" w:rsidRDefault="000464ED" w:rsidP="00FD27B6">
      <w:pPr>
        <w:rPr>
          <w:sz w:val="28"/>
          <w:szCs w:val="28"/>
          <w:lang w:val="en-GB"/>
        </w:rPr>
      </w:pPr>
    </w:p>
    <w:p w:rsidR="000464ED" w:rsidRPr="000A1AA4" w:rsidRDefault="000464ED" w:rsidP="00FD27B6">
      <w:pPr>
        <w:rPr>
          <w:sz w:val="28"/>
          <w:szCs w:val="28"/>
          <w:lang w:val="en-GB"/>
        </w:rPr>
      </w:pPr>
      <w:r w:rsidRPr="000A1AA4">
        <w:rPr>
          <w:sz w:val="28"/>
          <w:szCs w:val="28"/>
          <w:lang w:val="en-GB"/>
        </w:rPr>
        <w:t>Weapons Expert (4 ranks) Rogue, Demolisher</w:t>
      </w:r>
    </w:p>
    <w:p w:rsidR="000464ED" w:rsidRPr="000A1AA4" w:rsidRDefault="000464ED" w:rsidP="00FD27B6">
      <w:pPr>
        <w:rPr>
          <w:sz w:val="28"/>
          <w:szCs w:val="28"/>
          <w:lang w:val="en-GB"/>
        </w:rPr>
      </w:pPr>
      <w:r w:rsidRPr="000A1AA4">
        <w:rPr>
          <w:sz w:val="28"/>
          <w:szCs w:val="28"/>
          <w:lang w:val="en-GB"/>
        </w:rPr>
        <w:t>Requires 4 ranks in Obsessed with Weapons</w:t>
      </w:r>
    </w:p>
    <w:p w:rsidR="000464ED" w:rsidRPr="000A1AA4" w:rsidRDefault="000464ED" w:rsidP="00FD27B6">
      <w:pPr>
        <w:rPr>
          <w:sz w:val="28"/>
          <w:szCs w:val="28"/>
          <w:lang w:val="en-GB"/>
        </w:rPr>
      </w:pPr>
      <w:r w:rsidRPr="000A1AA4">
        <w:rPr>
          <w:sz w:val="28"/>
          <w:szCs w:val="28"/>
          <w:lang w:val="en-GB"/>
        </w:rPr>
        <w:t>Learn to use your weapons more skilfully, increasing the critical strike chance with them by 2/4/6/10%</w:t>
      </w:r>
    </w:p>
    <w:p w:rsidR="000464ED" w:rsidRPr="000A1AA4" w:rsidRDefault="000464ED" w:rsidP="00FD27B6">
      <w:pPr>
        <w:rPr>
          <w:sz w:val="28"/>
          <w:szCs w:val="28"/>
          <w:lang w:val="en-GB"/>
        </w:rPr>
      </w:pPr>
    </w:p>
    <w:p w:rsidR="000464ED" w:rsidRPr="000A1AA4" w:rsidRDefault="000464ED" w:rsidP="00FD27B6">
      <w:pPr>
        <w:rPr>
          <w:sz w:val="28"/>
          <w:szCs w:val="28"/>
          <w:lang w:val="en-GB"/>
        </w:rPr>
      </w:pPr>
      <w:r w:rsidRPr="000A1AA4">
        <w:rPr>
          <w:sz w:val="28"/>
          <w:szCs w:val="28"/>
          <w:lang w:val="en-GB"/>
        </w:rPr>
        <w:t>Bless thy companion (4 ranks) Charming Medic</w:t>
      </w:r>
    </w:p>
    <w:p w:rsidR="000464ED" w:rsidRPr="000A1AA4" w:rsidRDefault="000464ED" w:rsidP="00FD27B6">
      <w:pPr>
        <w:rPr>
          <w:sz w:val="28"/>
          <w:szCs w:val="28"/>
          <w:lang w:val="en-GB"/>
        </w:rPr>
      </w:pPr>
      <w:r w:rsidRPr="000A1AA4">
        <w:rPr>
          <w:sz w:val="28"/>
          <w:szCs w:val="28"/>
          <w:lang w:val="en-GB"/>
        </w:rPr>
        <w:t>Requires 40 in charm</w:t>
      </w:r>
    </w:p>
    <w:p w:rsidR="000464ED" w:rsidRPr="000A1AA4" w:rsidRDefault="000464ED" w:rsidP="00FD27B6">
      <w:pPr>
        <w:rPr>
          <w:sz w:val="28"/>
          <w:szCs w:val="28"/>
          <w:lang w:val="en-GB"/>
        </w:rPr>
      </w:pPr>
      <w:r w:rsidRPr="000A1AA4">
        <w:rPr>
          <w:sz w:val="28"/>
          <w:szCs w:val="28"/>
          <w:lang w:val="en-GB"/>
        </w:rPr>
        <w:t xml:space="preserve">Buffs your companion, increasing their health and damage done by 2/4/6/10% </w:t>
      </w:r>
    </w:p>
    <w:p w:rsidR="000464ED" w:rsidRDefault="000464ED">
      <w:pPr>
        <w:rPr>
          <w:sz w:val="28"/>
          <w:szCs w:val="28"/>
          <w:lang w:val="en-GB"/>
        </w:rPr>
      </w:pPr>
    </w:p>
    <w:p w:rsidR="000464ED" w:rsidRPr="000A1AA4" w:rsidRDefault="000464ED">
      <w:pPr>
        <w:rPr>
          <w:sz w:val="28"/>
          <w:szCs w:val="28"/>
          <w:lang w:val="en-GB"/>
        </w:rPr>
      </w:pPr>
    </w:p>
    <w:p w:rsidR="000464ED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 xml:space="preserve">Level 8 – </w:t>
      </w: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Level 12 –</w:t>
      </w:r>
    </w:p>
    <w:p w:rsidR="000464ED" w:rsidRDefault="000464E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Level 16 – </w:t>
      </w:r>
    </w:p>
    <w:p w:rsidR="000464ED" w:rsidRDefault="000464ED">
      <w:pPr>
        <w:rPr>
          <w:sz w:val="32"/>
          <w:szCs w:val="32"/>
          <w:lang w:val="en-GB"/>
        </w:rPr>
      </w:pPr>
      <w:r>
        <w:rPr>
          <w:sz w:val="32"/>
          <w:szCs w:val="32"/>
          <w:lang w:val="en-GB"/>
        </w:rPr>
        <w:t xml:space="preserve">Level 20 – </w:t>
      </w: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Pr="00FD27B6" w:rsidRDefault="000464ED">
      <w:pPr>
        <w:rPr>
          <w:sz w:val="32"/>
          <w:szCs w:val="32"/>
          <w:lang w:val="en-GB"/>
        </w:rPr>
      </w:pPr>
      <w:r w:rsidRPr="00FD27B6">
        <w:rPr>
          <w:sz w:val="32"/>
          <w:szCs w:val="32"/>
          <w:lang w:val="en-GB"/>
        </w:rPr>
        <w:t>Cooldown? Say what? – reduces all cooldowns by 50%</w:t>
      </w: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Pr="00FD27B6" w:rsidRDefault="000464ED">
      <w:pPr>
        <w:rPr>
          <w:sz w:val="32"/>
          <w:szCs w:val="32"/>
          <w:lang w:val="en-GB"/>
        </w:rPr>
      </w:pPr>
    </w:p>
    <w:p w:rsidR="000464ED" w:rsidRPr="00FD27B6" w:rsidRDefault="000464ED">
      <w:pPr>
        <w:rPr>
          <w:sz w:val="32"/>
          <w:szCs w:val="32"/>
          <w:lang w:val="en-GB"/>
        </w:rPr>
      </w:pPr>
    </w:p>
    <w:sectPr w:rsidR="000464ED" w:rsidRPr="00FD27B6" w:rsidSect="009A38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1304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A7377"/>
    <w:rsid w:val="000464ED"/>
    <w:rsid w:val="000A1AA4"/>
    <w:rsid w:val="00157B69"/>
    <w:rsid w:val="00506BD7"/>
    <w:rsid w:val="00511B88"/>
    <w:rsid w:val="005E38BE"/>
    <w:rsid w:val="005F269E"/>
    <w:rsid w:val="006E40E4"/>
    <w:rsid w:val="0071027E"/>
    <w:rsid w:val="008139FC"/>
    <w:rsid w:val="008A7377"/>
    <w:rsid w:val="008B07EF"/>
    <w:rsid w:val="00962521"/>
    <w:rsid w:val="00984D74"/>
    <w:rsid w:val="009A38D6"/>
    <w:rsid w:val="00A225D8"/>
    <w:rsid w:val="00A46922"/>
    <w:rsid w:val="00A512A6"/>
    <w:rsid w:val="00AA375E"/>
    <w:rsid w:val="00B33448"/>
    <w:rsid w:val="00B9075B"/>
    <w:rsid w:val="00E621B3"/>
    <w:rsid w:val="00F80A63"/>
    <w:rsid w:val="00FA4B14"/>
    <w:rsid w:val="00FD27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38D6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735</TotalTime>
  <Pages>5</Pages>
  <Words>427</Words>
  <Characters>2265</Characters>
  <Application>Microsoft Office Outlook</Application>
  <DocSecurity>0</DocSecurity>
  <Lines>0</Lines>
  <Paragraphs>0</Paragraphs>
  <ScaleCrop>false</ScaleCrop>
  <Company>Botkyrka kommun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samnyc01</dc:creator>
  <cp:keywords/>
  <dc:description/>
  <cp:lastModifiedBy>Sami</cp:lastModifiedBy>
  <cp:revision>5</cp:revision>
  <dcterms:created xsi:type="dcterms:W3CDTF">2010-03-15T11:20:00Z</dcterms:created>
  <dcterms:modified xsi:type="dcterms:W3CDTF">2010-04-02T20:28:00Z</dcterms:modified>
</cp:coreProperties>
</file>